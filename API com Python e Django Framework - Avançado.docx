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top w:w="360" w:type="dxa"/>
          <w:left w:w="360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94"/>
        <w:gridCol w:w="4892"/>
      </w:tblGrid>
      <w:tr w:rsidR="00EC2B36" w:rsidRPr="00EC2B36" w14:paraId="43A4600D" w14:textId="77777777" w:rsidTr="000F4E0F">
        <w:trPr>
          <w:trHeight w:val="4320"/>
        </w:trPr>
        <w:tc>
          <w:tcPr>
            <w:tcW w:w="6483" w:type="dxa"/>
            <w:shd w:val="clear" w:color="auto" w:fill="5F5F5F" w:themeFill="accent5"/>
          </w:tcPr>
          <w:p w14:paraId="41C47233" w14:textId="03577DEC" w:rsidR="009A1F0E" w:rsidRPr="00EC2B36" w:rsidRDefault="00EC2B36" w:rsidP="000F4E0F">
            <w:pPr>
              <w:pStyle w:val="Subttulo"/>
              <w:rPr>
                <w:rFonts w:ascii="Times New Roman" w:hAnsi="Times New Roman" w:cs="Times New Roman"/>
                <w:noProof/>
                <w:lang w:val="pt-BR"/>
              </w:rPr>
            </w:pPr>
            <w:r w:rsidRPr="00EC2B36">
              <w:rPr>
                <w:rFonts w:ascii="Times New Roman" w:hAnsi="Times New Roman" w:cs="Times New Roman"/>
                <w:noProof/>
                <w:lang w:val="pt-BR"/>
              </w:rPr>
              <w:t>Raissa Azevedo</w:t>
            </w:r>
          </w:p>
          <w:p w14:paraId="285DE093" w14:textId="65BE5B3E" w:rsidR="009A1F0E" w:rsidRPr="00EC2B36" w:rsidRDefault="00EC2B36" w:rsidP="000F4E0F">
            <w:pPr>
              <w:pStyle w:val="Ttulo"/>
              <w:rPr>
                <w:rFonts w:ascii="Times New Roman" w:hAnsi="Times New Roman" w:cs="Times New Roman"/>
                <w:noProof/>
                <w:sz w:val="72"/>
                <w:szCs w:val="72"/>
                <w:lang w:val="pt-BR"/>
              </w:rPr>
            </w:pPr>
            <w:r w:rsidRPr="00EC2B36">
              <w:rPr>
                <w:rFonts w:ascii="Times New Roman" w:hAnsi="Times New Roman" w:cs="Times New Roman"/>
                <w:noProof/>
                <w:sz w:val="72"/>
                <w:szCs w:val="72"/>
                <w:lang w:val="pt-BR"/>
              </w:rPr>
              <w:t>API com Django RESTful Framework  - Avançado</w:t>
            </w:r>
          </w:p>
        </w:tc>
        <w:tc>
          <w:tcPr>
            <w:tcW w:w="5037" w:type="dxa"/>
            <w:tcMar>
              <w:top w:w="115" w:type="dxa"/>
              <w:left w:w="115" w:type="dxa"/>
              <w:bottom w:w="115" w:type="dxa"/>
            </w:tcMar>
            <w:vAlign w:val="center"/>
          </w:tcPr>
          <w:p w14:paraId="347D3D45" w14:textId="5553EE5E" w:rsidR="009A1F0E" w:rsidRPr="00EC2B36" w:rsidRDefault="00EC2B36" w:rsidP="000F4E0F">
            <w:pPr>
              <w:jc w:val="center"/>
              <w:rPr>
                <w:rFonts w:ascii="Times New Roman" w:hAnsi="Times New Roman" w:cs="Times New Roman"/>
                <w:noProof/>
                <w:lang w:val="pt-BR"/>
              </w:rPr>
            </w:pPr>
            <w:r w:rsidRPr="00EC2B36">
              <w:rPr>
                <w:rFonts w:ascii="Times New Roman" w:hAnsi="Times New Roman" w:cs="Times New Roman"/>
                <w:noProof/>
                <w:lang w:val="pt-BR" w:bidi="pt-BR"/>
              </w:rPr>
              <w:drawing>
                <wp:inline distT="0" distB="0" distL="0" distR="0" wp14:anchorId="0FEC5C8D" wp14:editId="351F19C3">
                  <wp:extent cx="1697797" cy="2309409"/>
                  <wp:effectExtent l="0" t="0" r="0" b="0"/>
                  <wp:docPr id="8" name="Imagem 8" descr="página para colorir do númer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ettyImages-653241154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706693" cy="232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B36" w:rsidRPr="00EC2B36" w14:paraId="62FAFF1D" w14:textId="77777777" w:rsidTr="000F4E0F">
        <w:trPr>
          <w:trHeight w:val="9423"/>
        </w:trPr>
        <w:tc>
          <w:tcPr>
            <w:tcW w:w="6483" w:type="dxa"/>
            <w:shd w:val="clear" w:color="auto" w:fill="5F5F5F" w:themeFill="accent5"/>
          </w:tcPr>
          <w:p w14:paraId="1405A05A" w14:textId="77777777" w:rsidR="009A1F0E" w:rsidRPr="00EC2B36" w:rsidRDefault="009A1F0E" w:rsidP="009A1F0E">
            <w:pPr>
              <w:numPr>
                <w:ilvl w:val="1"/>
                <w:numId w:val="0"/>
              </w:numPr>
              <w:rPr>
                <w:rFonts w:ascii="Times New Roman" w:eastAsiaTheme="minorEastAsia" w:hAnsi="Times New Roman" w:cs="Times New Roman"/>
                <w:noProof/>
                <w:color w:val="FFFFFF" w:themeColor="background1"/>
                <w:sz w:val="36"/>
                <w:lang w:val="pt-BR"/>
              </w:rPr>
            </w:pPr>
          </w:p>
        </w:tc>
        <w:tc>
          <w:tcPr>
            <w:tcW w:w="5037" w:type="dxa"/>
            <w:tcMar>
              <w:top w:w="115" w:type="dxa"/>
              <w:left w:w="216" w:type="dxa"/>
              <w:bottom w:w="115" w:type="dxa"/>
            </w:tcMar>
          </w:tcPr>
          <w:p w14:paraId="1749EDC3" w14:textId="0E505BC2" w:rsidR="009A1F0E" w:rsidRPr="00EC2B36" w:rsidRDefault="00EC2B36" w:rsidP="00EC2B36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pt-BR"/>
              </w:rPr>
            </w:pPr>
            <w:r w:rsidRPr="00EC2B36">
              <w:rPr>
                <w:rFonts w:ascii="Times New Roman" w:hAnsi="Times New Roman" w:cs="Times New Roman"/>
                <w:noProof/>
                <w:sz w:val="28"/>
                <w:szCs w:val="28"/>
                <w:lang w:val="pt-BR"/>
              </w:rPr>
              <w:t>Agora a API ganha a cara mais profissional com elementos de performance avançados</w:t>
            </w:r>
          </w:p>
          <w:p w14:paraId="77FCD61E" w14:textId="224421EB" w:rsidR="009A1F0E" w:rsidRPr="00EC2B36" w:rsidRDefault="00EC2B36" w:rsidP="009A1F0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pt-BR"/>
              </w:rPr>
            </w:pPr>
            <w:r w:rsidRPr="00EC2B36">
              <w:rPr>
                <w:rFonts w:ascii="Times New Roman" w:hAnsi="Times New Roman" w:cs="Times New Roman"/>
                <w:noProof/>
                <w:sz w:val="28"/>
                <w:szCs w:val="28"/>
                <w:lang w:val="pt-BR"/>
              </w:rPr>
              <w:t>- Autenticação via Token</w:t>
            </w:r>
          </w:p>
          <w:p w14:paraId="327DFE6F" w14:textId="6D1AAB42" w:rsidR="00EC2B36" w:rsidRPr="00EC2B36" w:rsidRDefault="00EC2B36" w:rsidP="009A1F0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pt-BR"/>
              </w:rPr>
            </w:pPr>
            <w:r w:rsidRPr="00EC2B36">
              <w:rPr>
                <w:rFonts w:ascii="Times New Roman" w:hAnsi="Times New Roman" w:cs="Times New Roman"/>
                <w:noProof/>
                <w:sz w:val="28"/>
                <w:szCs w:val="28"/>
                <w:lang w:val="pt-BR"/>
              </w:rPr>
              <w:t>- Uso de Permissões</w:t>
            </w:r>
          </w:p>
          <w:p w14:paraId="438F42FB" w14:textId="570E838F" w:rsidR="00EC2B36" w:rsidRPr="00EC2B36" w:rsidRDefault="00EC2B36" w:rsidP="009A1F0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pt-BR"/>
              </w:rPr>
            </w:pPr>
            <w:r w:rsidRPr="00EC2B36">
              <w:rPr>
                <w:rFonts w:ascii="Times New Roman" w:hAnsi="Times New Roman" w:cs="Times New Roman"/>
                <w:noProof/>
                <w:sz w:val="28"/>
                <w:szCs w:val="28"/>
                <w:lang w:val="pt-BR"/>
              </w:rPr>
              <w:t>- Limitando o número de requisições</w:t>
            </w:r>
          </w:p>
          <w:p w14:paraId="72B66F78" w14:textId="5DABE161" w:rsidR="00EC2B36" w:rsidRPr="00EC2B36" w:rsidRDefault="00EC2B36" w:rsidP="009A1F0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pt-BR"/>
              </w:rPr>
            </w:pPr>
            <w:r w:rsidRPr="00EC2B36">
              <w:rPr>
                <w:rFonts w:ascii="Times New Roman" w:hAnsi="Times New Roman" w:cs="Times New Roman"/>
                <w:noProof/>
                <w:sz w:val="28"/>
                <w:szCs w:val="28"/>
                <w:lang w:val="pt-BR"/>
              </w:rPr>
              <w:t>- Customizando a validação de Dados</w:t>
            </w:r>
          </w:p>
          <w:p w14:paraId="0A33095E" w14:textId="54C570F0" w:rsidR="00EC2B36" w:rsidRPr="00EC2B36" w:rsidRDefault="00EC2B36" w:rsidP="009A1F0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pt-BR"/>
              </w:rPr>
            </w:pPr>
            <w:r w:rsidRPr="00EC2B36">
              <w:rPr>
                <w:rFonts w:ascii="Times New Roman" w:hAnsi="Times New Roman" w:cs="Times New Roman"/>
                <w:noProof/>
                <w:sz w:val="28"/>
                <w:szCs w:val="28"/>
                <w:lang w:val="pt-BR"/>
              </w:rPr>
              <w:t>- Customizando a serialização de Dados</w:t>
            </w:r>
          </w:p>
        </w:tc>
      </w:tr>
    </w:tbl>
    <w:p w14:paraId="5219DC91" w14:textId="77777777" w:rsidR="008A4864" w:rsidRPr="00EC2B36" w:rsidRDefault="008A4864" w:rsidP="00855622">
      <w:pPr>
        <w:jc w:val="center"/>
        <w:rPr>
          <w:rFonts w:ascii="Times New Roman" w:hAnsi="Times New Roman" w:cs="Times New Roman"/>
          <w:noProof/>
          <w:lang w:val="pt-BR"/>
        </w:rPr>
      </w:pPr>
    </w:p>
    <w:p w14:paraId="452F8922" w14:textId="77777777" w:rsidR="008A4864" w:rsidRPr="00EC2B36" w:rsidRDefault="008A4864" w:rsidP="00855622">
      <w:pPr>
        <w:jc w:val="center"/>
        <w:rPr>
          <w:rFonts w:ascii="Times New Roman" w:hAnsi="Times New Roman" w:cs="Times New Roman"/>
          <w:noProof/>
          <w:lang w:val="pt-BR"/>
        </w:rPr>
        <w:sectPr w:rsidR="008A4864" w:rsidRPr="00EC2B36" w:rsidSect="00625A4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360" w:right="360" w:bottom="360" w:left="360" w:header="720" w:footer="720" w:gutter="0"/>
          <w:cols w:space="720"/>
          <w:docGrid w:linePitch="435"/>
        </w:sectPr>
      </w:pPr>
    </w:p>
    <w:p w14:paraId="4BACAAC1" w14:textId="3B5E5497" w:rsidR="0038002C" w:rsidRPr="00EC2B36" w:rsidRDefault="00EC2B36" w:rsidP="00855622">
      <w:pPr>
        <w:jc w:val="center"/>
        <w:rPr>
          <w:rFonts w:ascii="Times New Roman" w:hAnsi="Times New Roman" w:cs="Times New Roman"/>
          <w:noProof/>
          <w:lang w:val="pt-BR"/>
        </w:rPr>
      </w:pPr>
      <w:r w:rsidRPr="00EC2B36">
        <w:rPr>
          <w:rFonts w:ascii="Times New Roman" w:hAnsi="Times New Roman" w:cs="Times New Roman"/>
          <w:noProof/>
          <w:lang w:val="pt-BR"/>
        </w:rPr>
        <w:lastRenderedPageBreak/>
        <w:t>Texto</w:t>
      </w:r>
    </w:p>
    <w:p w14:paraId="648340B6" w14:textId="2689FDA6" w:rsidR="00F43B1D" w:rsidRPr="00667EA5" w:rsidRDefault="00F43B1D" w:rsidP="00EC2B36">
      <w:pPr>
        <w:rPr>
          <w:noProof/>
          <w:lang w:val="pt-BR"/>
        </w:rPr>
      </w:pPr>
      <w:r w:rsidRPr="00667EA5">
        <w:rPr>
          <w:noProof/>
          <w:lang w:val="pt-BR" w:bidi="pt-BR"/>
        </w:rPr>
        <w:br w:type="page"/>
      </w:r>
    </w:p>
    <w:p w14:paraId="1A567E01" w14:textId="77777777" w:rsidR="008241E3" w:rsidRPr="00667EA5" w:rsidRDefault="0038002C" w:rsidP="00855622">
      <w:pPr>
        <w:jc w:val="center"/>
        <w:rPr>
          <w:noProof/>
          <w:lang w:val="pt-BR"/>
        </w:rPr>
      </w:pPr>
      <w:r w:rsidRPr="00667EA5">
        <w:rPr>
          <w:noProof/>
          <w:lang w:val="pt-BR" w:bidi="pt-BR"/>
        </w:rPr>
        <w:drawing>
          <wp:inline distT="0" distB="0" distL="0" distR="0" wp14:anchorId="130D32DF" wp14:editId="7C65450A">
            <wp:extent cx="5863233" cy="7680960"/>
            <wp:effectExtent l="0" t="0" r="4445" b="0"/>
            <wp:docPr id="15" name="Imagem 15" descr="página para colorir do número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ttyImages-653241214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63233" cy="768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41E3" w:rsidRPr="00667EA5" w:rsidSect="00625A4C">
      <w:pgSz w:w="11906" w:h="16838" w:code="9"/>
      <w:pgMar w:top="2160" w:right="360" w:bottom="360" w:left="3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5409B" w14:textId="77777777" w:rsidR="00EC2B36" w:rsidRDefault="00EC2B36" w:rsidP="006C73CA">
      <w:pPr>
        <w:spacing w:after="0" w:line="240" w:lineRule="auto"/>
      </w:pPr>
      <w:r>
        <w:separator/>
      </w:r>
    </w:p>
  </w:endnote>
  <w:endnote w:type="continuationSeparator" w:id="0">
    <w:p w14:paraId="7E09B9A7" w14:textId="77777777" w:rsidR="00EC2B36" w:rsidRDefault="00EC2B36" w:rsidP="006C73CA">
      <w:pPr>
        <w:spacing w:after="0" w:line="240" w:lineRule="auto"/>
      </w:pPr>
      <w:r>
        <w:continuationSeparator/>
      </w:r>
    </w:p>
  </w:endnote>
  <w:endnote w:type="continuationNotice" w:id="1">
    <w:p w14:paraId="453101BE" w14:textId="77777777" w:rsidR="00EC2B36" w:rsidRDefault="00EC2B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D8DAB" w14:textId="77777777" w:rsidR="00EC2B36" w:rsidRDefault="00EC2B3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C7E9" w14:textId="77777777" w:rsidR="00EC2B36" w:rsidRDefault="00EC2B3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23C83" w14:textId="77777777" w:rsidR="00EC2B36" w:rsidRDefault="00EC2B3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67B08" w14:textId="77777777" w:rsidR="00EC2B36" w:rsidRDefault="00EC2B36" w:rsidP="006C73CA">
      <w:pPr>
        <w:spacing w:after="0" w:line="240" w:lineRule="auto"/>
      </w:pPr>
      <w:r>
        <w:separator/>
      </w:r>
    </w:p>
  </w:footnote>
  <w:footnote w:type="continuationSeparator" w:id="0">
    <w:p w14:paraId="6819E4B6" w14:textId="77777777" w:rsidR="00EC2B36" w:rsidRDefault="00EC2B36" w:rsidP="006C73CA">
      <w:pPr>
        <w:spacing w:after="0" w:line="240" w:lineRule="auto"/>
      </w:pPr>
      <w:r>
        <w:continuationSeparator/>
      </w:r>
    </w:p>
  </w:footnote>
  <w:footnote w:type="continuationNotice" w:id="1">
    <w:p w14:paraId="67F796C5" w14:textId="77777777" w:rsidR="00EC2B36" w:rsidRDefault="00EC2B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ED8AF" w14:textId="77777777" w:rsidR="00EC2B36" w:rsidRDefault="00EC2B3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EAD7D" w14:textId="77777777" w:rsidR="00EC2B36" w:rsidRDefault="00EC2B3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E317" w14:textId="77777777" w:rsidR="00EC2B36" w:rsidRDefault="00EC2B3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36"/>
    <w:rsid w:val="000055BE"/>
    <w:rsid w:val="0004427C"/>
    <w:rsid w:val="00066F80"/>
    <w:rsid w:val="000944DD"/>
    <w:rsid w:val="000A72AA"/>
    <w:rsid w:val="000D4E30"/>
    <w:rsid w:val="000E0B7D"/>
    <w:rsid w:val="000F78A3"/>
    <w:rsid w:val="001164BB"/>
    <w:rsid w:val="00123BC9"/>
    <w:rsid w:val="00143F7D"/>
    <w:rsid w:val="0015201F"/>
    <w:rsid w:val="00157DC4"/>
    <w:rsid w:val="001604AB"/>
    <w:rsid w:val="0016642B"/>
    <w:rsid w:val="00177B91"/>
    <w:rsid w:val="001B776C"/>
    <w:rsid w:val="00270AA6"/>
    <w:rsid w:val="002C7A4C"/>
    <w:rsid w:val="002D51F5"/>
    <w:rsid w:val="002F3BFA"/>
    <w:rsid w:val="00303F8C"/>
    <w:rsid w:val="00333BAB"/>
    <w:rsid w:val="0037112E"/>
    <w:rsid w:val="00371DD8"/>
    <w:rsid w:val="0037519E"/>
    <w:rsid w:val="0038002C"/>
    <w:rsid w:val="00397A74"/>
    <w:rsid w:val="003B0015"/>
    <w:rsid w:val="003B1A4C"/>
    <w:rsid w:val="003C3FB4"/>
    <w:rsid w:val="0042794F"/>
    <w:rsid w:val="00430CE3"/>
    <w:rsid w:val="00437F59"/>
    <w:rsid w:val="0044430D"/>
    <w:rsid w:val="00461C05"/>
    <w:rsid w:val="004847A6"/>
    <w:rsid w:val="00485D90"/>
    <w:rsid w:val="004F02C9"/>
    <w:rsid w:val="00525C04"/>
    <w:rsid w:val="00560F01"/>
    <w:rsid w:val="0056243A"/>
    <w:rsid w:val="0057776E"/>
    <w:rsid w:val="00597BD1"/>
    <w:rsid w:val="005A7E40"/>
    <w:rsid w:val="00623B9B"/>
    <w:rsid w:val="00625A4C"/>
    <w:rsid w:val="00667EA5"/>
    <w:rsid w:val="006C73CA"/>
    <w:rsid w:val="006D0E24"/>
    <w:rsid w:val="006E0998"/>
    <w:rsid w:val="006F1B37"/>
    <w:rsid w:val="00742981"/>
    <w:rsid w:val="00770474"/>
    <w:rsid w:val="00792233"/>
    <w:rsid w:val="0079542B"/>
    <w:rsid w:val="007C6D62"/>
    <w:rsid w:val="007F711D"/>
    <w:rsid w:val="008241E3"/>
    <w:rsid w:val="00855622"/>
    <w:rsid w:val="00874DBA"/>
    <w:rsid w:val="00891AA5"/>
    <w:rsid w:val="008A345A"/>
    <w:rsid w:val="008A4864"/>
    <w:rsid w:val="008B7484"/>
    <w:rsid w:val="008C0897"/>
    <w:rsid w:val="008D2C6C"/>
    <w:rsid w:val="00915B04"/>
    <w:rsid w:val="00946B6A"/>
    <w:rsid w:val="00972C7F"/>
    <w:rsid w:val="009A1F0E"/>
    <w:rsid w:val="009B4949"/>
    <w:rsid w:val="009B56AC"/>
    <w:rsid w:val="00A412C6"/>
    <w:rsid w:val="00A4497D"/>
    <w:rsid w:val="00AF36AB"/>
    <w:rsid w:val="00B04BBF"/>
    <w:rsid w:val="00B15B17"/>
    <w:rsid w:val="00B24DD1"/>
    <w:rsid w:val="00B26B11"/>
    <w:rsid w:val="00B82C62"/>
    <w:rsid w:val="00B96834"/>
    <w:rsid w:val="00B97353"/>
    <w:rsid w:val="00BD3D3B"/>
    <w:rsid w:val="00C0559F"/>
    <w:rsid w:val="00C54F96"/>
    <w:rsid w:val="00C57881"/>
    <w:rsid w:val="00C66D19"/>
    <w:rsid w:val="00C91650"/>
    <w:rsid w:val="00CB19A8"/>
    <w:rsid w:val="00D812C8"/>
    <w:rsid w:val="00DB723B"/>
    <w:rsid w:val="00DD03E8"/>
    <w:rsid w:val="00DE025C"/>
    <w:rsid w:val="00E05C78"/>
    <w:rsid w:val="00E21D22"/>
    <w:rsid w:val="00E2507C"/>
    <w:rsid w:val="00E65C2E"/>
    <w:rsid w:val="00E706C0"/>
    <w:rsid w:val="00EB018B"/>
    <w:rsid w:val="00EB48FB"/>
    <w:rsid w:val="00EC2B36"/>
    <w:rsid w:val="00F0288D"/>
    <w:rsid w:val="00F04560"/>
    <w:rsid w:val="00F43B1D"/>
    <w:rsid w:val="00F57B40"/>
    <w:rsid w:val="00F83758"/>
    <w:rsid w:val="00FC230C"/>
    <w:rsid w:val="00FC3850"/>
    <w:rsid w:val="00FD717D"/>
    <w:rsid w:val="00FE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98F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0E"/>
    <w:rPr>
      <w:sz w:val="32"/>
    </w:rPr>
  </w:style>
  <w:style w:type="paragraph" w:styleId="Ttulo1">
    <w:name w:val="heading 1"/>
    <w:basedOn w:val="Normal"/>
    <w:next w:val="Normal"/>
    <w:link w:val="Ttulo1Char"/>
    <w:uiPriority w:val="9"/>
    <w:qFormat/>
    <w:rsid w:val="000944DD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rsid w:val="00525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6C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1D22"/>
  </w:style>
  <w:style w:type="paragraph" w:styleId="Rodap">
    <w:name w:val="footer"/>
    <w:basedOn w:val="Normal"/>
    <w:link w:val="RodapChar"/>
    <w:uiPriority w:val="99"/>
    <w:semiHidden/>
    <w:rsid w:val="006C7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1D22"/>
  </w:style>
  <w:style w:type="paragraph" w:styleId="Ttulo">
    <w:name w:val="Title"/>
    <w:basedOn w:val="Normal"/>
    <w:next w:val="Normal"/>
    <w:link w:val="TtuloChar"/>
    <w:uiPriority w:val="10"/>
    <w:qFormat/>
    <w:rsid w:val="007429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298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2981"/>
    <w:pPr>
      <w:numPr>
        <w:ilvl w:val="1"/>
      </w:numPr>
    </w:pPr>
    <w:rPr>
      <w:rFonts w:asciiTheme="majorHAnsi" w:eastAsiaTheme="minorEastAsia" w:hAnsiTheme="majorHAnsi"/>
      <w:color w:val="FFFFFF" w:themeColor="background1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742981"/>
    <w:rPr>
      <w:rFonts w:asciiTheme="majorHAnsi" w:eastAsiaTheme="minorEastAsia" w:hAnsiTheme="majorHAnsi"/>
      <w:color w:val="FFFFFF" w:themeColor="background1"/>
      <w:sz w:val="36"/>
    </w:rPr>
  </w:style>
  <w:style w:type="character" w:customStyle="1" w:styleId="Ttulo1Char">
    <w:name w:val="Título 1 Char"/>
    <w:basedOn w:val="Fontepargpadro"/>
    <w:link w:val="Ttulo1"/>
    <w:uiPriority w:val="9"/>
    <w:rsid w:val="000944DD"/>
    <w:rPr>
      <w:rFonts w:asciiTheme="majorHAnsi" w:eastAsiaTheme="majorEastAsia" w:hAnsiTheme="majorHAnsi" w:cstheme="majorBidi"/>
      <w:b/>
      <w:sz w:val="48"/>
      <w:szCs w:val="32"/>
    </w:rPr>
  </w:style>
  <w:style w:type="table" w:styleId="Tabelacomgrade">
    <w:name w:val="Table Grid"/>
    <w:basedOn w:val="Tabelanormal"/>
    <w:uiPriority w:val="39"/>
    <w:rsid w:val="00742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42981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1D22"/>
    <w:rPr>
      <w:rFonts w:asciiTheme="majorHAnsi" w:eastAsiaTheme="majorEastAsia" w:hAnsiTheme="majorHAnsi" w:cstheme="majorBidi"/>
      <w:sz w:val="36"/>
      <w:szCs w:val="26"/>
    </w:rPr>
  </w:style>
  <w:style w:type="character" w:styleId="Forte">
    <w:name w:val="Strong"/>
    <w:basedOn w:val="Fontepargpadro"/>
    <w:uiPriority w:val="22"/>
    <w:qFormat/>
    <w:rsid w:val="00525C0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5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5A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1030711\AppData\Local\Microsoft\Office\16.0\DTS\pt-BR%7bA3F5A50D-CF4C-45F5-9DD1-D93E76828AB1%7d\%7b2903BBE9-329B-4DF3-9412-13211E408BD7%7dtf23177623_win3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194924-29F9-4B5F-8021-CDCD8A1F4BE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6E6FD40-A16A-45DB-B5B3-081D31141A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951296-C34E-40B1-9816-984DAA099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0772FA-558B-4888-997B-C436AB5788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{2903BBE9-329B-4DF3-9412-13211E408BD7}tf23177623_win32.dotx</Template>
  <TotalTime>0</TotalTime>
  <Pages>3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2022-04-03T14:13:00Z</dcterms:created>
  <dcterms:modified xsi:type="dcterms:W3CDTF">2022-04-03T14:17:00Z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